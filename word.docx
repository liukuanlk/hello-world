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2A5" w:rsidRDefault="00E012A5">
      <w:r>
        <w:t xml:space="preserve">Have some word! </w:t>
      </w:r>
    </w:p>
    <w:p w:rsidR="00D752CE" w:rsidRDefault="00E012A5">
      <w:bookmarkStart w:id="0" w:name="_GoBack"/>
      <w:bookmarkEnd w:id="0"/>
      <w:r>
        <w:t>You are word!</w:t>
      </w:r>
    </w:p>
    <w:sectPr w:rsidR="00D7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A1"/>
    <w:rsid w:val="003B7EA1"/>
    <w:rsid w:val="00D752CE"/>
    <w:rsid w:val="00E0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E51C"/>
  <w15:chartTrackingRefBased/>
  <w15:docId w15:val="{8DA62F5B-3F03-4FD8-B732-2E75875A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1441EA36</Template>
  <TotalTime>0</TotalTime>
  <Pages>1</Pages>
  <Words>4</Words>
  <Characters>27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Kuan</dc:creator>
  <cp:keywords/>
  <dc:description/>
  <cp:lastModifiedBy>Liu, Kuan</cp:lastModifiedBy>
  <cp:revision>2</cp:revision>
  <dcterms:created xsi:type="dcterms:W3CDTF">2016-10-13T01:35:00Z</dcterms:created>
  <dcterms:modified xsi:type="dcterms:W3CDTF">2016-10-13T01:35:00Z</dcterms:modified>
</cp:coreProperties>
</file>